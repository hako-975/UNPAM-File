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0A57" w14:textId="09BBE743" w:rsidR="004A73BF" w:rsidRPr="00D50A8C" w:rsidRDefault="00000000" w:rsidP="007D5AC1">
      <w:r>
        <w:rPr>
          <w:noProof/>
        </w:rPr>
        <w:pict w14:anchorId="14302982">
          <v:shape id="_x0000_s2325" type="#_x0000_t75" style="position:absolute;margin-left:241.35pt;margin-top:-4.5pt;width:111pt;height:111pt;z-index:9;mso-position-horizontal-relative:margin;mso-position-vertical-relative:margin">
            <v:imagedata r:id="rId7" o:title=""/>
            <w10:wrap type="square" anchorx="margin" anchory="margin"/>
          </v:shape>
        </w:pict>
      </w:r>
      <w:r>
        <w:rPr>
          <w:noProof/>
        </w:rPr>
        <w:pict w14:anchorId="2FFFA440">
          <v:shape id="_x0000_s2318" type="#_x0000_t75" style="position:absolute;margin-left:-6.35pt;margin-top:-58.2pt;width:604.6pt;height:855pt;z-index:-6">
            <v:imagedata r:id="rId8" o:title="1"/>
          </v:shape>
        </w:pict>
      </w:r>
    </w:p>
    <w:p w14:paraId="7883ADC1" w14:textId="77257280" w:rsidR="004A73BF" w:rsidRPr="00D50A8C" w:rsidRDefault="004A73BF" w:rsidP="007D5AC1"/>
    <w:p w14:paraId="6EADB295" w14:textId="54903796" w:rsidR="004A73BF" w:rsidRPr="00D50A8C" w:rsidRDefault="004A73BF" w:rsidP="007D5AC1"/>
    <w:p w14:paraId="18A8E682" w14:textId="55A49E7D" w:rsidR="004A73BF" w:rsidRPr="00D50A8C" w:rsidRDefault="004A73BF" w:rsidP="007D5AC1"/>
    <w:p w14:paraId="229FBDC1" w14:textId="186CECD9" w:rsidR="004A73BF" w:rsidRPr="00D50A8C" w:rsidRDefault="004A73BF" w:rsidP="007D5AC1"/>
    <w:p w14:paraId="653F5540" w14:textId="7078B5F8" w:rsidR="004A73BF" w:rsidRPr="00D50A8C" w:rsidRDefault="004A73BF" w:rsidP="007D5AC1"/>
    <w:p w14:paraId="49B664AC" w14:textId="2ACF04C4" w:rsidR="004A73BF" w:rsidRPr="00D50A8C" w:rsidRDefault="004A73BF" w:rsidP="007D5AC1"/>
    <w:p w14:paraId="7540EDF4" w14:textId="62F69836" w:rsidR="004A73BF" w:rsidRPr="00D50A8C" w:rsidRDefault="00000000" w:rsidP="007D5AC1">
      <w:r>
        <w:rPr>
          <w:noProof/>
        </w:rPr>
        <w:pict w14:anchorId="7D4CFF3E">
          <v:shapetype id="_x0000_t202" coordsize="21600,21600" o:spt="202" path="m,l,21600r21600,l21600,xe">
            <v:stroke joinstyle="miter"/>
            <v:path gradientshapeok="t" o:connecttype="rect"/>
          </v:shapetype>
          <v:shape id="_x0000_s2326" type="#_x0000_t202" style="position:absolute;margin-left:81pt;margin-top:109.5pt;width:6in;height:52.8pt;z-index:10;mso-wrap-distance-left:2.88pt;mso-wrap-distance-top:2.88pt;mso-wrap-distance-right:2.88pt;mso-wrap-distance-bottom:2.88pt;mso-position-horizontal-relative:margin;mso-position-vertical-relative:margin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326;mso-column-margin:5.76pt" inset="2.88pt,2.88pt,2.88pt,2.88pt">
              <w:txbxContent>
                <w:p w14:paraId="6EDFBDE7" w14:textId="58820062" w:rsidR="00DF2494" w:rsidRPr="00975645" w:rsidRDefault="00DF2494" w:rsidP="00DF2494">
                  <w:pPr>
                    <w:pStyle w:val="Mysubhead"/>
                    <w:jc w:val="center"/>
                    <w:rPr>
                      <w:rStyle w:val="sowc"/>
                      <w:rFonts w:ascii="Futura LT Book" w:hAnsi="Futura LT Book"/>
                      <w:b w:val="0"/>
                      <w:sz w:val="40"/>
                      <w:szCs w:val="40"/>
                    </w:rPr>
                  </w:pPr>
                  <w:r>
                    <w:rPr>
                      <w:rStyle w:val="sowc"/>
                      <w:rFonts w:ascii="Futura LT Book" w:hAnsi="Futura LT Book"/>
                      <w:bCs w:val="0"/>
                      <w:sz w:val="52"/>
                      <w:szCs w:val="46"/>
                    </w:rPr>
                    <w:t>Universitas Pamulang</w:t>
                  </w:r>
                </w:p>
              </w:txbxContent>
            </v:textbox>
            <w10:wrap type="square" anchorx="margin" anchory="margin"/>
          </v:shape>
        </w:pict>
      </w:r>
    </w:p>
    <w:p w14:paraId="56F590D1" w14:textId="77777777" w:rsidR="004A73BF" w:rsidRPr="00D50A8C" w:rsidRDefault="004A73BF" w:rsidP="007D5AC1"/>
    <w:p w14:paraId="25C1806A" w14:textId="1D88E53E" w:rsidR="004A73BF" w:rsidRPr="00D50A8C" w:rsidRDefault="004A73BF" w:rsidP="007D5AC1"/>
    <w:p w14:paraId="0B6817DC" w14:textId="77777777" w:rsidR="004A73BF" w:rsidRPr="00D50A8C" w:rsidRDefault="004A73BF" w:rsidP="007D5AC1"/>
    <w:p w14:paraId="336812FD" w14:textId="77777777" w:rsidR="004A73BF" w:rsidRPr="00D50A8C" w:rsidRDefault="004A73BF" w:rsidP="007D5AC1"/>
    <w:p w14:paraId="3AAD3300" w14:textId="77777777" w:rsidR="004A73BF" w:rsidRPr="00D50A8C" w:rsidRDefault="004A73BF" w:rsidP="007D5AC1"/>
    <w:p w14:paraId="218A5E98" w14:textId="315ADE69" w:rsidR="004A73BF" w:rsidRPr="00D50A8C" w:rsidRDefault="004A73BF" w:rsidP="007D5AC1"/>
    <w:p w14:paraId="545BADA8" w14:textId="7053AD80" w:rsidR="004A73BF" w:rsidRPr="00D50A8C" w:rsidRDefault="004A73BF" w:rsidP="007D5AC1"/>
    <w:p w14:paraId="5C21E7F6" w14:textId="77777777" w:rsidR="004A73BF" w:rsidRPr="00D50A8C" w:rsidRDefault="004A73BF" w:rsidP="007D5AC1"/>
    <w:p w14:paraId="1BCCB1B8" w14:textId="77777777" w:rsidR="004A73BF" w:rsidRPr="00D50A8C" w:rsidRDefault="00F0441F" w:rsidP="00F0441F">
      <w:pPr>
        <w:tabs>
          <w:tab w:val="left" w:pos="3153"/>
        </w:tabs>
      </w:pPr>
      <w:r w:rsidRPr="00D50A8C">
        <w:tab/>
      </w:r>
    </w:p>
    <w:p w14:paraId="16CAA228" w14:textId="5581FAA0" w:rsidR="004A73BF" w:rsidRPr="00D50A8C" w:rsidRDefault="00000000" w:rsidP="007D5AC1">
      <w:r>
        <w:rPr>
          <w:noProof/>
          <w:lang w:val="ru-RU"/>
        </w:rPr>
        <w:pict w14:anchorId="7D4CFF3E">
          <v:shape id="_x0000_s2207" type="#_x0000_t202" style="position:absolute;margin-left:81pt;margin-top:290.25pt;width:6in;height:416.25pt;z-index:2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207;mso-column-margin:5.76pt" inset="2.88pt,2.88pt,2.88pt,2.88pt">
              <w:txbxContent>
                <w:p w14:paraId="26BB1E56" w14:textId="77777777" w:rsidR="00975645" w:rsidRPr="00975645" w:rsidRDefault="00975645" w:rsidP="00975645">
                  <w:pPr>
                    <w:pStyle w:val="Mysubhead"/>
                    <w:jc w:val="both"/>
                    <w:rPr>
                      <w:rStyle w:val="sowc"/>
                      <w:rFonts w:ascii="Futura LT Book" w:hAnsi="Futura LT Book"/>
                      <w:bCs w:val="0"/>
                      <w:sz w:val="52"/>
                      <w:szCs w:val="46"/>
                    </w:rPr>
                  </w:pPr>
                  <w:r w:rsidRPr="00975645">
                    <w:rPr>
                      <w:rStyle w:val="sowc"/>
                      <w:rFonts w:ascii="Futura LT Book" w:hAnsi="Futura LT Book"/>
                      <w:bCs w:val="0"/>
                      <w:sz w:val="52"/>
                      <w:szCs w:val="46"/>
                    </w:rPr>
                    <w:t xml:space="preserve">Modul </w:t>
                  </w:r>
                </w:p>
                <w:p w14:paraId="01FE7B8D" w14:textId="5DED47BD" w:rsidR="001A345B" w:rsidRDefault="00975645" w:rsidP="00975645">
                  <w:pPr>
                    <w:pStyle w:val="Mysubhead"/>
                    <w:jc w:val="both"/>
                    <w:rPr>
                      <w:rStyle w:val="sowc"/>
                      <w:rFonts w:ascii="Futura LT Book" w:hAnsi="Futura LT Book"/>
                      <w:b w:val="0"/>
                      <w:sz w:val="40"/>
                      <w:szCs w:val="40"/>
                    </w:rPr>
                  </w:pPr>
                  <w:r w:rsidRPr="00975645">
                    <w:rPr>
                      <w:rStyle w:val="sowc"/>
                      <w:rFonts w:ascii="Futura LT Book" w:hAnsi="Futura LT Book"/>
                      <w:b w:val="0"/>
                      <w:sz w:val="40"/>
                      <w:szCs w:val="40"/>
                    </w:rPr>
                    <w:t xml:space="preserve">Workshop </w:t>
                  </w:r>
                  <w:proofErr w:type="spellStart"/>
                  <w:r w:rsidRPr="00975645">
                    <w:rPr>
                      <w:rStyle w:val="sowc"/>
                      <w:rFonts w:ascii="Futura LT Book" w:hAnsi="Futura LT Book"/>
                      <w:b w:val="0"/>
                      <w:sz w:val="40"/>
                      <w:szCs w:val="40"/>
                    </w:rPr>
                    <w:t>Pembuatan</w:t>
                  </w:r>
                  <w:proofErr w:type="spellEnd"/>
                  <w:r w:rsidRPr="00975645">
                    <w:rPr>
                      <w:rStyle w:val="sowc"/>
                      <w:rFonts w:ascii="Futura LT Book" w:hAnsi="Futura LT Book"/>
                      <w:b w:val="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975645">
                    <w:rPr>
                      <w:rStyle w:val="sowc"/>
                      <w:rFonts w:ascii="Futura LT Book" w:hAnsi="Futura LT Book"/>
                      <w:b w:val="0"/>
                      <w:sz w:val="40"/>
                      <w:szCs w:val="40"/>
                    </w:rPr>
                    <w:t>Portofolio</w:t>
                  </w:r>
                  <w:proofErr w:type="spellEnd"/>
                  <w:r w:rsidRPr="00975645">
                    <w:rPr>
                      <w:rStyle w:val="sowc"/>
                      <w:rFonts w:ascii="Futura LT Book" w:hAnsi="Futura LT Book"/>
                      <w:b w:val="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975645">
                    <w:rPr>
                      <w:rStyle w:val="sowc"/>
                      <w:rFonts w:ascii="Futura LT Book" w:hAnsi="Futura LT Book"/>
                      <w:b w:val="0"/>
                      <w:sz w:val="40"/>
                      <w:szCs w:val="40"/>
                    </w:rPr>
                    <w:t>Berbasis</w:t>
                  </w:r>
                  <w:proofErr w:type="spellEnd"/>
                  <w:r w:rsidRPr="00975645">
                    <w:rPr>
                      <w:rStyle w:val="sowc"/>
                      <w:rFonts w:ascii="Futura LT Book" w:hAnsi="Futura LT Book"/>
                      <w:b w:val="0"/>
                      <w:sz w:val="40"/>
                      <w:szCs w:val="40"/>
                    </w:rPr>
                    <w:t xml:space="preserve"> Web </w:t>
                  </w:r>
                  <w:proofErr w:type="spellStart"/>
                  <w:r w:rsidRPr="00975645">
                    <w:rPr>
                      <w:rStyle w:val="sowc"/>
                      <w:rFonts w:ascii="Futura LT Book" w:hAnsi="Futura LT Book"/>
                      <w:b w:val="0"/>
                      <w:sz w:val="40"/>
                      <w:szCs w:val="40"/>
                    </w:rPr>
                    <w:t>dengan</w:t>
                  </w:r>
                  <w:proofErr w:type="spellEnd"/>
                  <w:r w:rsidRPr="00975645">
                    <w:rPr>
                      <w:rStyle w:val="sowc"/>
                      <w:rFonts w:ascii="Futura LT Book" w:hAnsi="Futura LT Book"/>
                      <w:b w:val="0"/>
                      <w:sz w:val="40"/>
                      <w:szCs w:val="40"/>
                    </w:rPr>
                    <w:t xml:space="preserve"> Hosting </w:t>
                  </w:r>
                  <w:proofErr w:type="spellStart"/>
                  <w:r w:rsidRPr="00975645">
                    <w:rPr>
                      <w:rStyle w:val="sowc"/>
                      <w:rFonts w:ascii="Futura LT Book" w:hAnsi="Futura LT Book"/>
                      <w:b w:val="0"/>
                      <w:sz w:val="40"/>
                      <w:szCs w:val="40"/>
                    </w:rPr>
                    <w:t>Menggunakan</w:t>
                  </w:r>
                  <w:proofErr w:type="spellEnd"/>
                  <w:r w:rsidRPr="00975645">
                    <w:rPr>
                      <w:rStyle w:val="sowc"/>
                      <w:rFonts w:ascii="Futura LT Book" w:hAnsi="Futura LT Book"/>
                      <w:b w:val="0"/>
                      <w:sz w:val="40"/>
                      <w:szCs w:val="40"/>
                    </w:rPr>
                    <w:t xml:space="preserve"> GitHub di SMK Al-Amanah Tangerang Selatan</w:t>
                  </w:r>
                </w:p>
                <w:p w14:paraId="72E60402" w14:textId="7D34C592" w:rsidR="00177DE8" w:rsidRDefault="00177DE8" w:rsidP="00975645">
                  <w:pPr>
                    <w:pStyle w:val="Mysubhead"/>
                    <w:jc w:val="both"/>
                    <w:rPr>
                      <w:rStyle w:val="sowc"/>
                      <w:rFonts w:ascii="Futura LT Book" w:hAnsi="Futura LT Book"/>
                      <w:b w:val="0"/>
                      <w:sz w:val="40"/>
                      <w:szCs w:val="40"/>
                    </w:rPr>
                  </w:pPr>
                </w:p>
                <w:p w14:paraId="6C8C7430" w14:textId="635242E8" w:rsidR="00177DE8" w:rsidRDefault="00177DE8" w:rsidP="00975645">
                  <w:pPr>
                    <w:pStyle w:val="Mysubhead"/>
                    <w:jc w:val="both"/>
                    <w:rPr>
                      <w:rStyle w:val="sowc"/>
                      <w:rFonts w:ascii="Futura LT Book" w:hAnsi="Futura LT Book"/>
                      <w:b w:val="0"/>
                      <w:sz w:val="40"/>
                      <w:szCs w:val="40"/>
                    </w:rPr>
                  </w:pPr>
                </w:p>
                <w:p w14:paraId="65DDA6A8" w14:textId="034F55D9" w:rsidR="00177DE8" w:rsidRDefault="00177DE8" w:rsidP="00975645">
                  <w:pPr>
                    <w:pStyle w:val="Mysubhead"/>
                    <w:jc w:val="both"/>
                    <w:rPr>
                      <w:rStyle w:val="sowc"/>
                      <w:rFonts w:ascii="Futura LT Book" w:hAnsi="Futura LT Book"/>
                      <w:b w:val="0"/>
                      <w:sz w:val="40"/>
                      <w:szCs w:val="40"/>
                    </w:rPr>
                  </w:pPr>
                </w:p>
                <w:p w14:paraId="159D1F01" w14:textId="47BB338B" w:rsidR="00177DE8" w:rsidRDefault="00177DE8" w:rsidP="00975645">
                  <w:pPr>
                    <w:pStyle w:val="Mysubhead"/>
                    <w:jc w:val="both"/>
                    <w:rPr>
                      <w:rStyle w:val="sowc"/>
                      <w:rFonts w:ascii="Futura LT Book" w:hAnsi="Futura LT Book"/>
                      <w:b w:val="0"/>
                      <w:sz w:val="40"/>
                      <w:szCs w:val="40"/>
                    </w:rPr>
                  </w:pPr>
                </w:p>
                <w:p w14:paraId="07B8849A" w14:textId="77777777" w:rsidR="00177DE8" w:rsidRDefault="00177DE8" w:rsidP="00975645">
                  <w:pPr>
                    <w:pStyle w:val="Mysubhead"/>
                    <w:jc w:val="both"/>
                    <w:rPr>
                      <w:rStyle w:val="sowc"/>
                      <w:rFonts w:ascii="Futura LT Book" w:hAnsi="Futura LT Book"/>
                      <w:b w:val="0"/>
                      <w:sz w:val="40"/>
                      <w:szCs w:val="40"/>
                    </w:rPr>
                  </w:pPr>
                </w:p>
                <w:p w14:paraId="73B54597" w14:textId="5019BB9B" w:rsidR="00177DE8" w:rsidRPr="00975645" w:rsidRDefault="00177DE8" w:rsidP="00975645">
                  <w:pPr>
                    <w:pStyle w:val="Mysubhead"/>
                    <w:jc w:val="both"/>
                    <w:rPr>
                      <w:rStyle w:val="sowc"/>
                      <w:rFonts w:ascii="Futura LT Book" w:hAnsi="Futura LT Book"/>
                      <w:b w:val="0"/>
                      <w:sz w:val="40"/>
                      <w:szCs w:val="40"/>
                    </w:rPr>
                  </w:pPr>
                  <w:proofErr w:type="spellStart"/>
                  <w:r>
                    <w:rPr>
                      <w:rStyle w:val="sowc"/>
                      <w:rFonts w:ascii="Futura LT Book" w:hAnsi="Futura LT Book"/>
                      <w:b w:val="0"/>
                      <w:sz w:val="40"/>
                      <w:szCs w:val="40"/>
                    </w:rPr>
                    <w:t>Dibuat</w:t>
                  </w:r>
                  <w:proofErr w:type="spellEnd"/>
                  <w:r>
                    <w:rPr>
                      <w:rStyle w:val="sowc"/>
                      <w:rFonts w:ascii="Futura LT Book" w:hAnsi="Futura LT Book"/>
                      <w:b w:val="0"/>
                      <w:sz w:val="40"/>
                      <w:szCs w:val="40"/>
                    </w:rPr>
                    <w:t xml:space="preserve"> oleh: </w:t>
                  </w:r>
                  <w:r w:rsidRPr="00177DE8">
                    <w:rPr>
                      <w:rStyle w:val="sowc"/>
                      <w:rFonts w:ascii="Futura LT Book" w:hAnsi="Futura LT Book"/>
                      <w:b w:val="0"/>
                      <w:sz w:val="40"/>
                      <w:szCs w:val="40"/>
                    </w:rPr>
                    <w:t>Andri Firman Saputra</w:t>
                  </w:r>
                </w:p>
              </w:txbxContent>
            </v:textbox>
            <w10:wrap anchory="page"/>
          </v:shape>
        </w:pict>
      </w:r>
    </w:p>
    <w:p w14:paraId="76BBA8DA" w14:textId="464423A6" w:rsidR="004A73BF" w:rsidRPr="00D50A8C" w:rsidRDefault="004A73BF" w:rsidP="007D5AC1"/>
    <w:p w14:paraId="1849A89C" w14:textId="77777777" w:rsidR="004A73BF" w:rsidRPr="00D50A8C" w:rsidRDefault="004A73BF" w:rsidP="007D5AC1"/>
    <w:p w14:paraId="5CD6346C" w14:textId="22A60106" w:rsidR="004A73BF" w:rsidRPr="00D50A8C" w:rsidRDefault="004A73BF" w:rsidP="007D5AC1"/>
    <w:p w14:paraId="20A60594" w14:textId="7A4E8B14" w:rsidR="004A73BF" w:rsidRPr="00D50A8C" w:rsidRDefault="004A73BF" w:rsidP="007D5AC1"/>
    <w:p w14:paraId="1C30B94A" w14:textId="77777777" w:rsidR="004A73BF" w:rsidRPr="00D50A8C" w:rsidRDefault="004A73BF" w:rsidP="007D5AC1"/>
    <w:p w14:paraId="1440FA0B" w14:textId="77777777" w:rsidR="004A73BF" w:rsidRPr="00D50A8C" w:rsidRDefault="004A73BF" w:rsidP="007D5AC1"/>
    <w:p w14:paraId="1BC52747" w14:textId="77777777" w:rsidR="004A73BF" w:rsidRPr="00D50A8C" w:rsidRDefault="004A73BF" w:rsidP="007D5AC1"/>
    <w:p w14:paraId="758099DE" w14:textId="77777777" w:rsidR="004A73BF" w:rsidRPr="00D50A8C" w:rsidRDefault="004A73BF" w:rsidP="004A73BF">
      <w:pPr>
        <w:pStyle w:val="My"/>
        <w:jc w:val="right"/>
        <w:rPr>
          <w:rStyle w:val="sowc"/>
          <w:color w:val="333333"/>
          <w:lang w:val="en-US"/>
        </w:rPr>
      </w:pPr>
    </w:p>
    <w:p w14:paraId="619BDA00" w14:textId="77777777" w:rsidR="004A73BF" w:rsidRPr="00D50A8C" w:rsidRDefault="004A73BF" w:rsidP="007D5AC1"/>
    <w:p w14:paraId="330711AF" w14:textId="77777777" w:rsidR="004A73BF" w:rsidRPr="00D50A8C" w:rsidRDefault="004A73BF" w:rsidP="007D5AC1"/>
    <w:p w14:paraId="313E3EB1" w14:textId="77777777" w:rsidR="004A73BF" w:rsidRPr="00D50A8C" w:rsidRDefault="004A73BF" w:rsidP="007D5AC1"/>
    <w:p w14:paraId="3BF7D728" w14:textId="77777777" w:rsidR="004A73BF" w:rsidRPr="00D50A8C" w:rsidRDefault="004A73BF" w:rsidP="007D5AC1"/>
    <w:p w14:paraId="2E05DE9E" w14:textId="77777777" w:rsidR="004A73BF" w:rsidRPr="00D50A8C" w:rsidRDefault="004A73BF" w:rsidP="007D5AC1"/>
    <w:p w14:paraId="323A1902" w14:textId="77777777" w:rsidR="004A73BF" w:rsidRPr="00D50A8C" w:rsidRDefault="004A73BF" w:rsidP="007D5AC1"/>
    <w:p w14:paraId="79DE31BF" w14:textId="77777777" w:rsidR="004A73BF" w:rsidRPr="00D50A8C" w:rsidRDefault="004A73BF" w:rsidP="007D5AC1"/>
    <w:p w14:paraId="5C276C4A" w14:textId="219C6F91" w:rsidR="004A73BF" w:rsidRPr="00D50A8C" w:rsidRDefault="004A73BF" w:rsidP="007D5AC1"/>
    <w:p w14:paraId="6F722F1E" w14:textId="77777777" w:rsidR="004A73BF" w:rsidRPr="00D50A8C" w:rsidRDefault="004A73BF" w:rsidP="007D5AC1"/>
    <w:p w14:paraId="0A8682BE" w14:textId="77777777" w:rsidR="004A73BF" w:rsidRPr="00D50A8C" w:rsidRDefault="004A73BF" w:rsidP="007D5AC1"/>
    <w:p w14:paraId="65527BC7" w14:textId="77777777" w:rsidR="004A73BF" w:rsidRPr="00D50A8C" w:rsidRDefault="004A73BF" w:rsidP="007D5AC1"/>
    <w:p w14:paraId="28636972" w14:textId="77777777" w:rsidR="004A73BF" w:rsidRPr="00D50A8C" w:rsidRDefault="004A73BF" w:rsidP="007D5AC1"/>
    <w:p w14:paraId="08D10053" w14:textId="77777777" w:rsidR="004A73BF" w:rsidRPr="00D50A8C" w:rsidRDefault="004A73BF" w:rsidP="007D5AC1"/>
    <w:p w14:paraId="550635AF" w14:textId="77777777" w:rsidR="004A73BF" w:rsidRPr="00D50A8C" w:rsidRDefault="004A73BF" w:rsidP="007D5AC1"/>
    <w:p w14:paraId="6A4669FE" w14:textId="77777777" w:rsidR="004A73BF" w:rsidRPr="00D50A8C" w:rsidRDefault="004A73BF" w:rsidP="007D5AC1"/>
    <w:p w14:paraId="2A5D12EF" w14:textId="77777777" w:rsidR="004A73BF" w:rsidRPr="00D50A8C" w:rsidRDefault="004A73BF" w:rsidP="007D5AC1"/>
    <w:p w14:paraId="4FAC369C" w14:textId="77777777" w:rsidR="004A73BF" w:rsidRPr="00D50A8C" w:rsidRDefault="004A73BF" w:rsidP="007D5AC1"/>
    <w:p w14:paraId="1CB7EC12" w14:textId="77777777" w:rsidR="004A73BF" w:rsidRPr="00D50A8C" w:rsidRDefault="004A73BF" w:rsidP="007D5AC1"/>
    <w:p w14:paraId="56E82982" w14:textId="77777777" w:rsidR="004A73BF" w:rsidRPr="00D50A8C" w:rsidRDefault="004A73BF" w:rsidP="007D5AC1"/>
    <w:p w14:paraId="238D3832" w14:textId="77777777" w:rsidR="004A73BF" w:rsidRPr="00D50A8C" w:rsidRDefault="004A73BF" w:rsidP="007D5AC1"/>
    <w:p w14:paraId="7BB19314" w14:textId="77777777" w:rsidR="004A73BF" w:rsidRPr="00D50A8C" w:rsidRDefault="004A73BF" w:rsidP="007D5AC1"/>
    <w:p w14:paraId="666459F4" w14:textId="77777777" w:rsidR="004A73BF" w:rsidRPr="00D50A8C" w:rsidRDefault="004A73BF" w:rsidP="007D5AC1"/>
    <w:p w14:paraId="32DBD0DD" w14:textId="77777777" w:rsidR="004A73BF" w:rsidRPr="00D50A8C" w:rsidRDefault="004A73BF" w:rsidP="007D5AC1"/>
    <w:p w14:paraId="35E8855A" w14:textId="77777777" w:rsidR="004A73BF" w:rsidRPr="00D50A8C" w:rsidRDefault="004A73BF" w:rsidP="007D5AC1"/>
    <w:p w14:paraId="3450AA15" w14:textId="77777777" w:rsidR="004A73BF" w:rsidRPr="00D50A8C" w:rsidRDefault="004A73BF" w:rsidP="007D5AC1"/>
    <w:p w14:paraId="1599C00C" w14:textId="77777777" w:rsidR="004A73BF" w:rsidRPr="00D50A8C" w:rsidRDefault="004A73BF" w:rsidP="007D5AC1"/>
    <w:p w14:paraId="46694CB9" w14:textId="77777777" w:rsidR="004A73BF" w:rsidRPr="00D50A8C" w:rsidRDefault="00000000" w:rsidP="007D5AC1">
      <w:r>
        <w:rPr>
          <w:noProof/>
        </w:rPr>
        <w:pict w14:anchorId="39C44376">
          <v:shape id="_x0000_s2321" type="#_x0000_t75" style="position:absolute;margin-left:-9pt;margin-top:-76.2pt;width:612pt;height:493pt;z-index:-7">
            <v:imagedata r:id="rId9" o:title="5"/>
          </v:shape>
        </w:pict>
      </w:r>
    </w:p>
    <w:p w14:paraId="50B1302B" w14:textId="77777777" w:rsidR="004A73BF" w:rsidRPr="00D50A8C" w:rsidRDefault="00000000" w:rsidP="007D5AC1">
      <w:r>
        <w:rPr>
          <w:noProof/>
          <w:lang w:val="ru-RU"/>
        </w:rPr>
        <w:pict w14:anchorId="395CDD3C">
          <v:shape id="_x0000_s2218" type="#_x0000_t202" style="position:absolute;margin-left:36pt;margin-top:1in;width:522pt;height:324pt;z-index:3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218;mso-column-margin:5.76pt" inset="2.88pt,2.88pt,2.88pt,2.88pt">
              <w:txbxContent>
                <w:p w14:paraId="328F6227" w14:textId="19DDA577" w:rsidR="00B638C2" w:rsidRPr="00975476" w:rsidRDefault="000F068E" w:rsidP="008E7F02">
                  <w:pPr>
                    <w:pStyle w:val="MyHeadtitle"/>
                    <w:rPr>
                      <w:bCs w:val="0"/>
                      <w:sz w:val="28"/>
                      <w:szCs w:val="28"/>
                    </w:rPr>
                  </w:pPr>
                  <w:r w:rsidRPr="00975476">
                    <w:rPr>
                      <w:bCs w:val="0"/>
                      <w:sz w:val="28"/>
                      <w:szCs w:val="28"/>
                    </w:rPr>
                    <w:t>Heading 1</w:t>
                  </w:r>
                </w:p>
                <w:p w14:paraId="41B53C59" w14:textId="77777777" w:rsidR="008E7F02" w:rsidRPr="00975476" w:rsidRDefault="008E7F02" w:rsidP="008E7F02">
                  <w:pPr>
                    <w:pStyle w:val="My"/>
                    <w:jc w:val="both"/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</w:pPr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Lorem ipsum dolor sit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amet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consectetuer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adipiscing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elit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, sed diam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nonummy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nibh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euismod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tincidunt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laoreet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dolore magna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aliquam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erat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volutpat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. Ut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wisi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enim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ad minim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veniam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quis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nostrud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exerci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tation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ullamcorper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suscipit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lobortis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nisl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aliquip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ex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ea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commodo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consequat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. Duis autem vel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eum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iriure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dolor in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hendrerit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in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vulputate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velit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esse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molestie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consequat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, vel illum dolore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eu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feugiat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nulla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facilisis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at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vero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eros et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accumsan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et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iusto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odio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dignissim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qui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blandit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praesent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luptatum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zzril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delenit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augue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duis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dolore et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feugiat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nulla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facilisis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.</w:t>
                  </w:r>
                </w:p>
                <w:p w14:paraId="60D8F56D" w14:textId="77777777" w:rsidR="008E7F02" w:rsidRPr="00975476" w:rsidRDefault="008E7F02" w:rsidP="008E7F02">
                  <w:pPr>
                    <w:pStyle w:val="My"/>
                    <w:jc w:val="both"/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</w:pPr>
                </w:p>
                <w:p w14:paraId="7E4C414B" w14:textId="77777777" w:rsidR="008E7F02" w:rsidRPr="00975476" w:rsidRDefault="008E7F02" w:rsidP="008E7F02">
                  <w:pPr>
                    <w:pStyle w:val="My"/>
                    <w:jc w:val="both"/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</w:pPr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Sed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perspiciatis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unde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omnis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iste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natus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error sit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voluptatem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accusantium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doloremque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laudantium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,</w:t>
                  </w:r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howc"/>
                      <w:bCs/>
                      <w:color w:val="333333"/>
                      <w:sz w:val="26"/>
                      <w:szCs w:val="26"/>
                      <w:lang w:val="en-US"/>
                    </w:rPr>
                    <w:t>totam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rem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aperiam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eaque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ipsa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quae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ab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illo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inventore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veritatis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et quasi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architecto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beatae vitae dicta sunt,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explicabo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. nemo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enim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ipsam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voluptatem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quia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voluptas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sit,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aspernatur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aut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odit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aut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r w:rsidRPr="00975476">
                    <w:rPr>
                      <w:rStyle w:val="howc"/>
                      <w:bCs/>
                      <w:color w:val="333333"/>
                      <w:sz w:val="26"/>
                      <w:szCs w:val="26"/>
                      <w:lang w:val="en-US"/>
                    </w:rPr>
                    <w:t>fugit,</w:t>
                  </w:r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sed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quia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consequuntur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magni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dolores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eos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, qui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ratione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voluptatem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sequi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nesciunt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neque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porro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quisquam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est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, qui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dolorem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ipsum,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quia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dolor sit,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amet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consectetur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adipisci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velit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, sed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quia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non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numquam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eius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modi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howc"/>
                      <w:bCs/>
                      <w:color w:val="333333"/>
                      <w:sz w:val="26"/>
                      <w:szCs w:val="26"/>
                      <w:lang w:val="en-US"/>
                    </w:rPr>
                    <w:t>tempora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incidunt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labore et dolore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magnam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aliquam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quaerat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voluptatem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.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enim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ad minima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veniam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.</w:t>
                  </w:r>
                </w:p>
                <w:p w14:paraId="7EDC5648" w14:textId="76A7473F" w:rsidR="008E7F02" w:rsidRPr="00975476" w:rsidRDefault="008E7F02" w:rsidP="008E7F02">
                  <w:pPr>
                    <w:pStyle w:val="My"/>
                    <w:jc w:val="both"/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</w:pPr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Sed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perspiciatis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unde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omnis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iste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natus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error sit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voluptatem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accusantium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doloremque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laudantium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,</w:t>
                  </w:r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howc"/>
                      <w:bCs/>
                      <w:color w:val="333333"/>
                      <w:sz w:val="26"/>
                      <w:szCs w:val="26"/>
                      <w:lang w:val="en-US"/>
                    </w:rPr>
                    <w:t>totam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rem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aperiam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eaque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ipsa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quae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ab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illo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inventore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veritatis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et quasi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architecto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beatae vitae dicta sunt,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explicabo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. nemo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enim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ipsam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voluptatem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quia</w:t>
                  </w:r>
                  <w:proofErr w:type="spellEnd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bCs/>
                      <w:color w:val="333333"/>
                      <w:sz w:val="26"/>
                      <w:szCs w:val="26"/>
                      <w:lang w:val="en-US"/>
                    </w:rPr>
                    <w:t>voluptas</w:t>
                  </w:r>
                  <w:proofErr w:type="spellEnd"/>
                </w:p>
                <w:p w14:paraId="6BA89E33" w14:textId="77777777" w:rsidR="008E7F02" w:rsidRPr="00975476" w:rsidRDefault="008E7F02" w:rsidP="008E7F02">
                  <w:pPr>
                    <w:pStyle w:val="My"/>
                    <w:jc w:val="both"/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</w:pPr>
                </w:p>
                <w:p w14:paraId="3EC9EA96" w14:textId="77777777" w:rsidR="008E7F02" w:rsidRPr="00975476" w:rsidRDefault="008E7F02" w:rsidP="008E7F02">
                  <w:pPr>
                    <w:pStyle w:val="MyHeadtitle"/>
                    <w:rPr>
                      <w:b w:val="0"/>
                      <w:color w:val="333333"/>
                      <w:sz w:val="26"/>
                      <w:szCs w:val="26"/>
                    </w:rPr>
                  </w:pPr>
                </w:p>
                <w:p w14:paraId="6339513C" w14:textId="606161CE" w:rsidR="008E7F02" w:rsidRPr="00975476" w:rsidRDefault="00177DE8" w:rsidP="008E7F02">
                  <w:pPr>
                    <w:pStyle w:val="My"/>
                    <w:jc w:val="both"/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</w:pPr>
                  <w:proofErr w:type="spellStart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>Dibuat</w:t>
                  </w:r>
                  <w:proofErr w:type="spellEnd"/>
                  <w:r w:rsidRPr="00975476">
                    <w:rPr>
                      <w:rStyle w:val="sowc"/>
                      <w:bCs/>
                      <w:color w:val="333333"/>
                      <w:sz w:val="26"/>
                      <w:szCs w:val="26"/>
                      <w:lang w:val="en-US"/>
                    </w:rPr>
                    <w:t xml:space="preserve"> oleh: Andri Firman Saputra</w:t>
                  </w:r>
                </w:p>
              </w:txbxContent>
            </v:textbox>
            <w10:wrap anchory="page"/>
          </v:shape>
        </w:pict>
      </w:r>
    </w:p>
    <w:p w14:paraId="3891CF18" w14:textId="77777777" w:rsidR="004A73BF" w:rsidRPr="00D50A8C" w:rsidRDefault="004A73BF" w:rsidP="007D5AC1"/>
    <w:p w14:paraId="4CC28DA8" w14:textId="77777777" w:rsidR="004A73BF" w:rsidRPr="00D50A8C" w:rsidRDefault="004A73BF" w:rsidP="007D5AC1"/>
    <w:p w14:paraId="5EC139E0" w14:textId="77777777" w:rsidR="004A73BF" w:rsidRPr="00D50A8C" w:rsidRDefault="004A73BF" w:rsidP="007D5AC1"/>
    <w:p w14:paraId="35D62A08" w14:textId="77777777" w:rsidR="004A73BF" w:rsidRPr="00D50A8C" w:rsidRDefault="004A73BF" w:rsidP="007D5AC1"/>
    <w:p w14:paraId="74173EB5" w14:textId="77777777" w:rsidR="004A73BF" w:rsidRPr="00D50A8C" w:rsidRDefault="004A73BF" w:rsidP="007D5AC1"/>
    <w:p w14:paraId="3ACDA2BC" w14:textId="77777777" w:rsidR="004A73BF" w:rsidRPr="00D50A8C" w:rsidRDefault="004A73BF" w:rsidP="007D5AC1"/>
    <w:p w14:paraId="7DE8DF3C" w14:textId="77777777" w:rsidR="00F0441F" w:rsidRPr="00D50A8C" w:rsidRDefault="00F0441F" w:rsidP="007D5AC1"/>
    <w:p w14:paraId="69C8F1F0" w14:textId="77777777" w:rsidR="00F0441F" w:rsidRPr="00D50A8C" w:rsidRDefault="00F0441F" w:rsidP="007D5AC1"/>
    <w:p w14:paraId="5CF668D1" w14:textId="77777777" w:rsidR="00F0441F" w:rsidRPr="00D50A8C" w:rsidRDefault="00F0441F" w:rsidP="007D5AC1"/>
    <w:p w14:paraId="741FF197" w14:textId="77777777" w:rsidR="00F0441F" w:rsidRPr="00D50A8C" w:rsidRDefault="00F0441F" w:rsidP="007D5AC1"/>
    <w:p w14:paraId="08841BA1" w14:textId="77777777" w:rsidR="00F0441F" w:rsidRPr="00D50A8C" w:rsidRDefault="00F0441F" w:rsidP="007D5AC1"/>
    <w:p w14:paraId="4F24A702" w14:textId="77777777" w:rsidR="00F0441F" w:rsidRPr="00D50A8C" w:rsidRDefault="00F0441F" w:rsidP="007D5AC1"/>
    <w:p w14:paraId="4C27E86B" w14:textId="77777777" w:rsidR="00F0441F" w:rsidRPr="00D50A8C" w:rsidRDefault="00F0441F" w:rsidP="007D5AC1"/>
    <w:p w14:paraId="320C31E8" w14:textId="77777777" w:rsidR="00664743" w:rsidRPr="00D50A8C" w:rsidRDefault="00664743" w:rsidP="007D5AC1"/>
    <w:p w14:paraId="18E34D60" w14:textId="77777777" w:rsidR="00664743" w:rsidRPr="00D50A8C" w:rsidRDefault="00664743" w:rsidP="007D5AC1"/>
    <w:p w14:paraId="631C2946" w14:textId="77777777" w:rsidR="00F0441F" w:rsidRPr="00D50A8C" w:rsidRDefault="00F0441F" w:rsidP="007D5AC1"/>
    <w:p w14:paraId="4A68549F" w14:textId="77777777" w:rsidR="00F0441F" w:rsidRPr="00D50A8C" w:rsidRDefault="00F0441F" w:rsidP="007D5AC1"/>
    <w:p w14:paraId="1F832AB6" w14:textId="77777777" w:rsidR="00F0441F" w:rsidRPr="00D50A8C" w:rsidRDefault="00F0441F" w:rsidP="007D5AC1"/>
    <w:p w14:paraId="060A3E85" w14:textId="77777777" w:rsidR="00F0441F" w:rsidRPr="00D50A8C" w:rsidRDefault="00F0441F" w:rsidP="007D5AC1"/>
    <w:p w14:paraId="520D22D9" w14:textId="7D0F4B74" w:rsidR="00F0441F" w:rsidRPr="00D50A8C" w:rsidRDefault="00000000" w:rsidP="007D5AC1">
      <w:r>
        <w:rPr>
          <w:noProof/>
        </w:rPr>
        <w:pict w14:anchorId="3AA018B2">
          <v:shape id="_x0000_s2320" type="#_x0000_t75" style="position:absolute;margin-left:393.3pt;margin-top:.8pt;width:209.7pt;height:399pt;z-index:-4">
            <v:imagedata r:id="rId10" o:title="2"/>
          </v:shape>
        </w:pict>
      </w:r>
    </w:p>
    <w:p w14:paraId="5CFEB0F4" w14:textId="6951AAB8" w:rsidR="00F0441F" w:rsidRPr="00D50A8C" w:rsidRDefault="00F0441F" w:rsidP="007D5AC1"/>
    <w:p w14:paraId="31D75D7A" w14:textId="0CDE8755" w:rsidR="00F0441F" w:rsidRPr="00D50A8C" w:rsidRDefault="00F0441F" w:rsidP="007D5AC1"/>
    <w:p w14:paraId="2E29ED2F" w14:textId="77777777" w:rsidR="00F0441F" w:rsidRPr="00D50A8C" w:rsidRDefault="00F0441F" w:rsidP="005D5995">
      <w:pPr>
        <w:jc w:val="center"/>
      </w:pPr>
    </w:p>
    <w:p w14:paraId="197CF214" w14:textId="77777777" w:rsidR="00F0441F" w:rsidRPr="00D50A8C" w:rsidRDefault="00F0441F" w:rsidP="007D5AC1"/>
    <w:p w14:paraId="695FA01C" w14:textId="160E74E7" w:rsidR="00F0441F" w:rsidRPr="00D50A8C" w:rsidRDefault="00F0441F" w:rsidP="007D5AC1"/>
    <w:p w14:paraId="148E50E1" w14:textId="77777777" w:rsidR="00F0441F" w:rsidRPr="00D50A8C" w:rsidRDefault="00F0441F" w:rsidP="007D5AC1"/>
    <w:p w14:paraId="32C18122" w14:textId="77777777" w:rsidR="00F0441F" w:rsidRPr="00D50A8C" w:rsidRDefault="00F0441F" w:rsidP="007D5AC1"/>
    <w:p w14:paraId="4483D470" w14:textId="77777777" w:rsidR="00BE34C5" w:rsidRPr="00D50A8C" w:rsidRDefault="00BE34C5" w:rsidP="007D5AC1"/>
    <w:p w14:paraId="1079936C" w14:textId="77777777" w:rsidR="00BE34C5" w:rsidRPr="00D50A8C" w:rsidRDefault="00BE34C5" w:rsidP="007D5AC1"/>
    <w:p w14:paraId="23195BB2" w14:textId="77777777" w:rsidR="00BE34C5" w:rsidRPr="00D50A8C" w:rsidRDefault="00BE34C5" w:rsidP="007D5AC1"/>
    <w:p w14:paraId="1EDF7DC1" w14:textId="77777777" w:rsidR="00F0441F" w:rsidRPr="00D50A8C" w:rsidRDefault="00F0441F" w:rsidP="007D5AC1"/>
    <w:p w14:paraId="7EE81087" w14:textId="77777777" w:rsidR="00F0441F" w:rsidRPr="00D50A8C" w:rsidRDefault="00F0441F" w:rsidP="007D5AC1"/>
    <w:p w14:paraId="27CF0CD2" w14:textId="77777777" w:rsidR="00664743" w:rsidRPr="00D50A8C" w:rsidRDefault="00664743" w:rsidP="007D5AC1"/>
    <w:p w14:paraId="4D2B9ED8" w14:textId="77777777" w:rsidR="00664743" w:rsidRPr="00D50A8C" w:rsidRDefault="00664743" w:rsidP="007D5AC1"/>
    <w:p w14:paraId="1D79940C" w14:textId="77777777" w:rsidR="00664743" w:rsidRPr="00D50A8C" w:rsidRDefault="00664743" w:rsidP="007D5AC1"/>
    <w:p w14:paraId="5C314016" w14:textId="38B1B60C" w:rsidR="00664743" w:rsidRPr="00D50A8C" w:rsidRDefault="00000000" w:rsidP="007D5AC1">
      <w:r>
        <w:rPr>
          <w:noProof/>
        </w:rPr>
        <w:pict w14:anchorId="751BAB71">
          <v:shape id="_x0000_s2322" type="#_x0000_t75" style="position:absolute;margin-left:-9pt;margin-top:10.2pt;width:180pt;height:168.05pt;z-index:-3">
            <v:imagedata r:id="rId11" o:title="3"/>
          </v:shape>
        </w:pict>
      </w:r>
    </w:p>
    <w:p w14:paraId="687480E1" w14:textId="44ACEA9F" w:rsidR="00664743" w:rsidRPr="00FD10E7" w:rsidRDefault="00664743" w:rsidP="007D5AC1">
      <w:pPr>
        <w:rPr>
          <w:color w:val="FFFFFF"/>
        </w:rPr>
      </w:pPr>
    </w:p>
    <w:p w14:paraId="58811F5D" w14:textId="654B61AF" w:rsidR="00664743" w:rsidRPr="00FD10E7" w:rsidRDefault="00664743" w:rsidP="007D5AC1">
      <w:pPr>
        <w:rPr>
          <w:color w:val="FFFFFF"/>
        </w:rPr>
      </w:pPr>
    </w:p>
    <w:p w14:paraId="6C9D14A4" w14:textId="6E7906A4" w:rsidR="00664743" w:rsidRPr="00FD10E7" w:rsidRDefault="00664743" w:rsidP="007D5AC1">
      <w:pPr>
        <w:rPr>
          <w:color w:val="FFFFFF"/>
        </w:rPr>
      </w:pPr>
    </w:p>
    <w:p w14:paraId="612DB9F5" w14:textId="77777777" w:rsidR="00664743" w:rsidRPr="00D50A8C" w:rsidRDefault="00664743" w:rsidP="007D5AC1"/>
    <w:p w14:paraId="3243D8E0" w14:textId="0A65234B" w:rsidR="00664743" w:rsidRPr="00D50A8C" w:rsidRDefault="00664743" w:rsidP="007D5AC1"/>
    <w:p w14:paraId="6FE3E04A" w14:textId="77777777" w:rsidR="00664743" w:rsidRPr="00D50A8C" w:rsidRDefault="00664743" w:rsidP="007D5AC1"/>
    <w:p w14:paraId="14206BB3" w14:textId="77777777" w:rsidR="00664743" w:rsidRPr="00D50A8C" w:rsidRDefault="00664743" w:rsidP="007D5AC1"/>
    <w:p w14:paraId="3AD06C66" w14:textId="77777777" w:rsidR="00664743" w:rsidRPr="00D50A8C" w:rsidRDefault="00664743" w:rsidP="007D5AC1"/>
    <w:p w14:paraId="68DB4BA3" w14:textId="77777777" w:rsidR="00664743" w:rsidRPr="00D50A8C" w:rsidRDefault="00664743" w:rsidP="007D5AC1"/>
    <w:p w14:paraId="3FF18A1A" w14:textId="77777777" w:rsidR="00664743" w:rsidRPr="00D50A8C" w:rsidRDefault="00664743" w:rsidP="007D5AC1"/>
    <w:p w14:paraId="304BD1C7" w14:textId="77777777" w:rsidR="00664743" w:rsidRPr="00D50A8C" w:rsidRDefault="00664743" w:rsidP="007D5AC1"/>
    <w:p w14:paraId="67BB79F6" w14:textId="77777777" w:rsidR="00664743" w:rsidRPr="00D50A8C" w:rsidRDefault="00664743" w:rsidP="007D5AC1"/>
    <w:p w14:paraId="1E42B4D3" w14:textId="77777777" w:rsidR="00664743" w:rsidRPr="00D50A8C" w:rsidRDefault="002D2E2F" w:rsidP="002D2E2F">
      <w:pPr>
        <w:tabs>
          <w:tab w:val="left" w:pos="9012"/>
        </w:tabs>
      </w:pPr>
      <w:r w:rsidRPr="00D50A8C">
        <w:lastRenderedPageBreak/>
        <w:tab/>
      </w:r>
    </w:p>
    <w:p w14:paraId="001FD00F" w14:textId="77777777" w:rsidR="00664743" w:rsidRPr="00D50A8C" w:rsidRDefault="00664743" w:rsidP="007D5AC1"/>
    <w:p w14:paraId="5F7D74E9" w14:textId="77777777" w:rsidR="00664743" w:rsidRPr="00D50A8C" w:rsidRDefault="00000000" w:rsidP="007D5AC1">
      <w:r>
        <w:rPr>
          <w:noProof/>
        </w:rPr>
        <w:pict w14:anchorId="59775BCF">
          <v:shape id="_x0000_s2319" type="#_x0000_t75" style="position:absolute;margin-left:-9pt;margin-top:-58.2pt;width:621pt;height:534.75pt;z-index:-5">
            <v:imagedata r:id="rId12" o:title="4"/>
          </v:shape>
        </w:pict>
      </w:r>
    </w:p>
    <w:p w14:paraId="6AFB07F4" w14:textId="77777777" w:rsidR="00664743" w:rsidRPr="00D50A8C" w:rsidRDefault="00000000" w:rsidP="007D5AC1">
      <w:r>
        <w:rPr>
          <w:noProof/>
          <w:lang w:val="ru-RU"/>
        </w:rPr>
        <w:pict w14:anchorId="5309EB91">
          <v:shape id="_x0000_s2161" type="#_x0000_t202" style="position:absolute;margin-left:1in;margin-top:1in;width:450pt;height:621pt;z-index:1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2161;mso-column-margin:5.76pt" inset="2.88pt,2.88pt,2.88pt,2.88pt">
              <w:txbxContent>
                <w:p w14:paraId="5E46C800" w14:textId="6FEE153F" w:rsidR="00DF54C4" w:rsidRPr="00975476" w:rsidRDefault="00E91A07" w:rsidP="00975476">
                  <w:pPr>
                    <w:pStyle w:val="MyHeadtitle"/>
                    <w:jc w:val="center"/>
                    <w:rPr>
                      <w:bCs w:val="0"/>
                      <w:sz w:val="28"/>
                      <w:szCs w:val="28"/>
                    </w:rPr>
                  </w:pPr>
                  <w:r w:rsidRPr="00975476">
                    <w:rPr>
                      <w:bCs w:val="0"/>
                      <w:sz w:val="28"/>
                      <w:szCs w:val="28"/>
                    </w:rPr>
                    <w:t>Heading 2</w:t>
                  </w:r>
                </w:p>
                <w:p w14:paraId="5C73880F" w14:textId="77777777" w:rsidR="00E91A07" w:rsidRPr="00975476" w:rsidRDefault="00E91A07" w:rsidP="00E91A07">
                  <w:pPr>
                    <w:pStyle w:val="My"/>
                    <w:jc w:val="both"/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</w:pPr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Lorem ipsum dolor sit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amet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consectetuer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adipiscing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elit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, sed diam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nonummy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nibh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euismod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tincidunt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laoreet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dolore magna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aliquam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erat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volutpat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. Ut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wisi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enim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ad minim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veniam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quis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nostrud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exerci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tation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ullamcorper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suscipit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lobortis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nisl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aliquip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ex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ea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commodo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consequat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. Duis autem vel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eum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iriure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dolor in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hendrerit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in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vulputate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velit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esse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molestie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consequat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, vel illum dolore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eu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feugiat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nulla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facilisis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at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vero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eros et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accumsan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et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iusto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odio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dignissim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qui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blandit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praesent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luptatum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zzril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delenit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augue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duis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dolore et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feugiat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nulla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facilisis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>.</w:t>
                  </w:r>
                </w:p>
                <w:p w14:paraId="57377C0B" w14:textId="77777777" w:rsidR="00E91A07" w:rsidRPr="00975476" w:rsidRDefault="00E91A07" w:rsidP="00E91A07">
                  <w:pPr>
                    <w:pStyle w:val="My"/>
                    <w:jc w:val="both"/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</w:pPr>
                </w:p>
                <w:p w14:paraId="069E8E9C" w14:textId="77777777" w:rsidR="0017343E" w:rsidRPr="00975476" w:rsidRDefault="0017343E" w:rsidP="0017343E">
                  <w:pPr>
                    <w:pStyle w:val="My"/>
                    <w:jc w:val="both"/>
                    <w:rPr>
                      <w:color w:val="333333"/>
                      <w:sz w:val="26"/>
                      <w:szCs w:val="26"/>
                      <w:lang w:val="en-US"/>
                    </w:rPr>
                  </w:pPr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Sed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perspiciatis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unde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omnis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iste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natus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error sit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voluptatem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accusantium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doloremque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laudantium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,</w:t>
                  </w:r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howc"/>
                      <w:color w:val="333333"/>
                      <w:sz w:val="26"/>
                      <w:szCs w:val="26"/>
                      <w:lang w:val="en-US"/>
                    </w:rPr>
                    <w:t>totam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rem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aperiam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eaque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ipsa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quae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ab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illo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inventore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veritatis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et quasi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architecto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beatae vitae dicta sunt,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explicabo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. nemo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enim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ipsam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voluptatem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quia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voluptas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sit,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aspernatur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aut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odit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aut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r w:rsidRPr="00975476">
                    <w:rPr>
                      <w:rStyle w:val="howc"/>
                      <w:color w:val="333333"/>
                      <w:sz w:val="26"/>
                      <w:szCs w:val="26"/>
                      <w:lang w:val="en-US"/>
                    </w:rPr>
                    <w:t>fugit,</w:t>
                  </w:r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sed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quia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consequuntur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magni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dolores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eos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qui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ratione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voluptatem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sequi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nesciunt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neque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porro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quisquam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est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qui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dolorem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ipsum,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quia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dolor sit,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amet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consectetur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adipisci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velit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sed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quia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non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numquam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eius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modi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howc"/>
                      <w:color w:val="333333"/>
                      <w:sz w:val="26"/>
                      <w:szCs w:val="26"/>
                      <w:lang w:val="en-US"/>
                    </w:rPr>
                    <w:t>tempora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incidunt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labore et dolore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magnam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aliquam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quaerat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voluptatem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.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enim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ad minima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veniam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.</w:t>
                  </w:r>
                </w:p>
                <w:p w14:paraId="0BD1BDA2" w14:textId="77777777" w:rsidR="0017343E" w:rsidRPr="00975476" w:rsidRDefault="0017343E" w:rsidP="0017343E">
                  <w:pPr>
                    <w:pStyle w:val="My"/>
                    <w:jc w:val="both"/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</w:pPr>
                </w:p>
                <w:p w14:paraId="0864A3DB" w14:textId="77777777" w:rsidR="0017343E" w:rsidRPr="00975476" w:rsidRDefault="0017343E" w:rsidP="0017343E">
                  <w:pPr>
                    <w:pStyle w:val="My"/>
                    <w:jc w:val="both"/>
                    <w:rPr>
                      <w:color w:val="333333"/>
                      <w:sz w:val="26"/>
                      <w:szCs w:val="26"/>
                      <w:lang w:val="en-US"/>
                    </w:rPr>
                  </w:pPr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Sed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perspiciatis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unde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omnis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iste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natus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error sit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voluptatem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accusantium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doloremque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laudantium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,</w:t>
                  </w:r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howc"/>
                      <w:color w:val="333333"/>
                      <w:sz w:val="26"/>
                      <w:szCs w:val="26"/>
                      <w:lang w:val="en-US"/>
                    </w:rPr>
                    <w:t>totam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rem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aperiam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eaque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ipsa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quae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ab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illo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inventore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veritatis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et quasi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architecto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beatae vitae dicta sunt,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explicabo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. nemo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enim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ipsam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voluptatem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quia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voluptas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sit,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aspernatur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aut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odit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aut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r w:rsidRPr="00975476">
                    <w:rPr>
                      <w:rStyle w:val="howc"/>
                      <w:color w:val="333333"/>
                      <w:sz w:val="26"/>
                      <w:szCs w:val="26"/>
                      <w:lang w:val="en-US"/>
                    </w:rPr>
                    <w:t>fugit,</w:t>
                  </w:r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sed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quia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consequuntur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magni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dolores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eos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qui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ratione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voluptatem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sequi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nesciunt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neque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porro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quisquam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est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qui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dolorem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ipsum,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quia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dolor sit,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amet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consectetur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adipisci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velit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sed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quia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non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numquam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eius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modi</w:t>
                  </w:r>
                  <w:proofErr w:type="spellEnd"/>
                  <w:r w:rsidRPr="00975476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rStyle w:val="howc"/>
                      <w:color w:val="333333"/>
                      <w:sz w:val="26"/>
                      <w:szCs w:val="26"/>
                      <w:lang w:val="en-US"/>
                    </w:rPr>
                    <w:t>tempora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incidunt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labore et dolore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magnam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aliquam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quaerat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voluptatem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.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enim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ad minima </w:t>
                  </w:r>
                  <w:proofErr w:type="spellStart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veniam</w:t>
                  </w:r>
                  <w:proofErr w:type="spellEnd"/>
                  <w:r w:rsidRPr="00975476">
                    <w:rPr>
                      <w:color w:val="333333"/>
                      <w:sz w:val="26"/>
                      <w:szCs w:val="26"/>
                      <w:lang w:val="en-US"/>
                    </w:rPr>
                    <w:t>.</w:t>
                  </w:r>
                </w:p>
                <w:p w14:paraId="17EEBE49" w14:textId="77777777" w:rsidR="0017343E" w:rsidRPr="00975476" w:rsidRDefault="0017343E" w:rsidP="0017343E">
                  <w:pPr>
                    <w:pStyle w:val="My"/>
                    <w:jc w:val="both"/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</w:pPr>
                </w:p>
                <w:p w14:paraId="3D06B310" w14:textId="77777777" w:rsidR="00E91A07" w:rsidRPr="00975476" w:rsidRDefault="00E91A07" w:rsidP="00E91A07">
                  <w:pPr>
                    <w:pStyle w:val="MyHeadtitle"/>
                    <w:rPr>
                      <w:color w:val="333333"/>
                      <w:sz w:val="26"/>
                      <w:szCs w:val="26"/>
                    </w:rPr>
                  </w:pPr>
                </w:p>
              </w:txbxContent>
            </v:textbox>
            <w10:wrap anchory="page"/>
          </v:shape>
        </w:pict>
      </w:r>
    </w:p>
    <w:p w14:paraId="3B6D06CA" w14:textId="77777777" w:rsidR="00664743" w:rsidRPr="00D50A8C" w:rsidRDefault="00664743" w:rsidP="007D5AC1"/>
    <w:p w14:paraId="60AA43A1" w14:textId="77777777" w:rsidR="00664743" w:rsidRPr="00D50A8C" w:rsidRDefault="00664743" w:rsidP="007D5AC1"/>
    <w:p w14:paraId="7EF165EE" w14:textId="77777777" w:rsidR="00664743" w:rsidRPr="00D50A8C" w:rsidRDefault="00664743" w:rsidP="007D5AC1"/>
    <w:p w14:paraId="0DE051A0" w14:textId="77777777" w:rsidR="00664743" w:rsidRPr="00D50A8C" w:rsidRDefault="00664743" w:rsidP="007D5AC1"/>
    <w:p w14:paraId="71A82BD5" w14:textId="77777777" w:rsidR="00664743" w:rsidRPr="00D50A8C" w:rsidRDefault="00664743" w:rsidP="007D5AC1"/>
    <w:p w14:paraId="5BA679DF" w14:textId="77777777" w:rsidR="00664743" w:rsidRPr="00D50A8C" w:rsidRDefault="00664743" w:rsidP="007D5AC1"/>
    <w:p w14:paraId="1C9E44A5" w14:textId="77777777" w:rsidR="00664743" w:rsidRPr="00D50A8C" w:rsidRDefault="00664743" w:rsidP="007D5AC1"/>
    <w:p w14:paraId="7EBC1F3E" w14:textId="77777777" w:rsidR="00664743" w:rsidRPr="00D50A8C" w:rsidRDefault="00664743" w:rsidP="007D5AC1"/>
    <w:p w14:paraId="12077B4C" w14:textId="77777777" w:rsidR="00664743" w:rsidRPr="00D50A8C" w:rsidRDefault="00664743" w:rsidP="007D5AC1"/>
    <w:p w14:paraId="4411CA22" w14:textId="77777777" w:rsidR="00664743" w:rsidRPr="00D50A8C" w:rsidRDefault="00664743" w:rsidP="007D5AC1"/>
    <w:p w14:paraId="798444AD" w14:textId="77777777" w:rsidR="00664743" w:rsidRPr="00D50A8C" w:rsidRDefault="00664743" w:rsidP="007D5AC1"/>
    <w:p w14:paraId="624BA83E" w14:textId="77777777" w:rsidR="00F0441F" w:rsidRPr="00D50A8C" w:rsidRDefault="00F0441F" w:rsidP="007D5AC1"/>
    <w:p w14:paraId="0B82350F" w14:textId="77777777" w:rsidR="00664743" w:rsidRPr="00D50A8C" w:rsidRDefault="00664743" w:rsidP="007D5AC1"/>
    <w:p w14:paraId="1D3A2E75" w14:textId="77777777" w:rsidR="00664743" w:rsidRPr="00D50A8C" w:rsidRDefault="00664743" w:rsidP="007D5AC1"/>
    <w:p w14:paraId="5C150635" w14:textId="77777777" w:rsidR="00664743" w:rsidRPr="00D50A8C" w:rsidRDefault="00664743" w:rsidP="007D5AC1"/>
    <w:p w14:paraId="2D9C18F0" w14:textId="77777777" w:rsidR="00664743" w:rsidRPr="00D50A8C" w:rsidRDefault="00664743" w:rsidP="007D5AC1"/>
    <w:p w14:paraId="5875886D" w14:textId="77777777" w:rsidR="00664743" w:rsidRPr="00D50A8C" w:rsidRDefault="0065314E" w:rsidP="0065314E">
      <w:pPr>
        <w:tabs>
          <w:tab w:val="left" w:pos="3300"/>
        </w:tabs>
      </w:pPr>
      <w:r w:rsidRPr="00D50A8C">
        <w:tab/>
      </w:r>
    </w:p>
    <w:sectPr w:rsidR="00664743" w:rsidRPr="00D50A8C" w:rsidSect="002D2E2F">
      <w:headerReference w:type="default" r:id="rId13"/>
      <w:footerReference w:type="default" r:id="rId14"/>
      <w:pgSz w:w="11906" w:h="16838"/>
      <w:pgMar w:top="0" w:right="26" w:bottom="0" w:left="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D3800" w14:textId="77777777" w:rsidR="002F27F8" w:rsidRDefault="002F27F8">
      <w:r>
        <w:separator/>
      </w:r>
    </w:p>
  </w:endnote>
  <w:endnote w:type="continuationSeparator" w:id="0">
    <w:p w14:paraId="5039AC3F" w14:textId="77777777" w:rsidR="002F27F8" w:rsidRDefault="002F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 Book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0A67" w14:textId="77777777" w:rsidR="00F0441F" w:rsidRPr="00B3059B" w:rsidRDefault="00000000" w:rsidP="002D2E2F">
    <w:pPr>
      <w:pStyle w:val="Footer"/>
      <w:tabs>
        <w:tab w:val="clear" w:pos="4677"/>
        <w:tab w:val="center" w:pos="2160"/>
      </w:tabs>
      <w:ind w:left="540" w:right="540"/>
      <w:jc w:val="right"/>
      <w:rPr>
        <w:rFonts w:ascii="Verdana" w:hAnsi="Verdana"/>
        <w:noProof/>
      </w:rPr>
    </w:pPr>
    <w:r>
      <w:rPr>
        <w:rFonts w:ascii="Verdana" w:hAnsi="Verdana"/>
        <w:noProof/>
      </w:rPr>
      <w:pict w14:anchorId="42FAD7C7">
        <v:line id="_x0000_s1031" style="position:absolute;left:0;text-align:left;z-index:1" from="18pt,-9.7pt" to="8in,-9.7pt"/>
      </w:pict>
    </w:r>
    <w:r w:rsidR="00664743" w:rsidRPr="00B3059B">
      <w:rPr>
        <w:rFonts w:ascii="Verdana" w:hAnsi="Verdana"/>
        <w:noProof/>
      </w:rPr>
      <w:t xml:space="preserve"> </w:t>
    </w:r>
    <w:r w:rsidR="00664743" w:rsidRPr="00B3059B">
      <w:rPr>
        <w:rFonts w:ascii="Verdana" w:hAnsi="Verdana"/>
        <w:noProof/>
      </w:rPr>
      <w:fldChar w:fldCharType="begin"/>
    </w:r>
    <w:r w:rsidR="00664743" w:rsidRPr="00B3059B">
      <w:rPr>
        <w:rFonts w:ascii="Verdana" w:hAnsi="Verdana"/>
        <w:noProof/>
      </w:rPr>
      <w:instrText xml:space="preserve"> PAGE </w:instrText>
    </w:r>
    <w:r w:rsidR="00664743" w:rsidRPr="00B3059B">
      <w:rPr>
        <w:rFonts w:ascii="Verdana" w:hAnsi="Verdana"/>
        <w:noProof/>
      </w:rPr>
      <w:fldChar w:fldCharType="separate"/>
    </w:r>
    <w:r w:rsidR="001469B3">
      <w:rPr>
        <w:rFonts w:ascii="Verdana" w:hAnsi="Verdana"/>
        <w:noProof/>
      </w:rPr>
      <w:t>3</w:t>
    </w:r>
    <w:r w:rsidR="00664743" w:rsidRPr="00B3059B">
      <w:rPr>
        <w:rFonts w:ascii="Verdana" w:hAnsi="Verdana"/>
        <w:noProof/>
      </w:rPr>
      <w:fldChar w:fldCharType="end"/>
    </w:r>
    <w:r w:rsidR="00664743" w:rsidRPr="00B3059B">
      <w:rPr>
        <w:rFonts w:ascii="Verdana" w:hAnsi="Verdana"/>
        <w:noProof/>
      </w:rPr>
      <w:t xml:space="preserve"> </w:t>
    </w:r>
  </w:p>
  <w:p w14:paraId="015DFCBD" w14:textId="77777777" w:rsidR="00177DE8" w:rsidRDefault="00177DE8" w:rsidP="002D2E2F">
    <w:pPr>
      <w:pStyle w:val="Footer"/>
      <w:tabs>
        <w:tab w:val="clear" w:pos="4677"/>
        <w:tab w:val="center" w:pos="2160"/>
      </w:tabs>
      <w:ind w:left="540" w:right="540"/>
      <w:rPr>
        <w:rFonts w:ascii="Verdana" w:hAnsi="Verdana" w:cs="Arial"/>
        <w:color w:val="000000"/>
      </w:rPr>
    </w:pPr>
    <w:r w:rsidRPr="00177DE8">
      <w:rPr>
        <w:rFonts w:ascii="Verdana" w:hAnsi="Verdana" w:cs="Arial"/>
        <w:color w:val="000000"/>
      </w:rPr>
      <w:t xml:space="preserve">Modul Workshop </w:t>
    </w:r>
    <w:proofErr w:type="spellStart"/>
    <w:r w:rsidRPr="00177DE8">
      <w:rPr>
        <w:rFonts w:ascii="Verdana" w:hAnsi="Verdana" w:cs="Arial"/>
        <w:color w:val="000000"/>
      </w:rPr>
      <w:t>Pembuatan</w:t>
    </w:r>
    <w:proofErr w:type="spellEnd"/>
    <w:r w:rsidRPr="00177DE8">
      <w:rPr>
        <w:rFonts w:ascii="Verdana" w:hAnsi="Verdana" w:cs="Arial"/>
        <w:color w:val="000000"/>
      </w:rPr>
      <w:t xml:space="preserve"> </w:t>
    </w:r>
    <w:proofErr w:type="spellStart"/>
    <w:r w:rsidRPr="00177DE8">
      <w:rPr>
        <w:rFonts w:ascii="Verdana" w:hAnsi="Verdana" w:cs="Arial"/>
        <w:color w:val="000000"/>
      </w:rPr>
      <w:t>Portofolio</w:t>
    </w:r>
    <w:proofErr w:type="spellEnd"/>
    <w:r w:rsidRPr="00177DE8">
      <w:rPr>
        <w:rFonts w:ascii="Verdana" w:hAnsi="Verdana" w:cs="Arial"/>
        <w:color w:val="000000"/>
      </w:rPr>
      <w:t xml:space="preserve"> </w:t>
    </w:r>
    <w:proofErr w:type="spellStart"/>
    <w:r w:rsidRPr="00177DE8">
      <w:rPr>
        <w:rFonts w:ascii="Verdana" w:hAnsi="Verdana" w:cs="Arial"/>
        <w:color w:val="000000"/>
      </w:rPr>
      <w:t>Berbasis</w:t>
    </w:r>
    <w:proofErr w:type="spellEnd"/>
    <w:r w:rsidRPr="00177DE8">
      <w:rPr>
        <w:rFonts w:ascii="Verdana" w:hAnsi="Verdana" w:cs="Arial"/>
        <w:color w:val="000000"/>
      </w:rPr>
      <w:t xml:space="preserve"> Web </w:t>
    </w:r>
    <w:proofErr w:type="spellStart"/>
    <w:r w:rsidRPr="00177DE8">
      <w:rPr>
        <w:rFonts w:ascii="Verdana" w:hAnsi="Verdana" w:cs="Arial"/>
        <w:color w:val="000000"/>
      </w:rPr>
      <w:t>dengan</w:t>
    </w:r>
    <w:proofErr w:type="spellEnd"/>
    <w:r w:rsidRPr="00177DE8">
      <w:rPr>
        <w:rFonts w:ascii="Verdana" w:hAnsi="Verdana" w:cs="Arial"/>
        <w:color w:val="000000"/>
      </w:rPr>
      <w:t xml:space="preserve"> Hosting </w:t>
    </w:r>
    <w:proofErr w:type="spellStart"/>
    <w:r w:rsidRPr="00177DE8">
      <w:rPr>
        <w:rFonts w:ascii="Verdana" w:hAnsi="Verdana" w:cs="Arial"/>
        <w:color w:val="000000"/>
      </w:rPr>
      <w:t>Menggunakan</w:t>
    </w:r>
    <w:proofErr w:type="spellEnd"/>
    <w:r w:rsidRPr="00177DE8">
      <w:rPr>
        <w:rFonts w:ascii="Verdana" w:hAnsi="Verdana" w:cs="Arial"/>
        <w:color w:val="000000"/>
      </w:rPr>
      <w:t xml:space="preserve"> GitHub di SMK Al-Amanah Tangerang Selatan</w:t>
    </w:r>
  </w:p>
  <w:p w14:paraId="42C4F885" w14:textId="459A7404" w:rsidR="002D2E2F" w:rsidRPr="00B3059B" w:rsidRDefault="00177DE8" w:rsidP="002D2E2F">
    <w:pPr>
      <w:pStyle w:val="Footer"/>
      <w:tabs>
        <w:tab w:val="clear" w:pos="4677"/>
        <w:tab w:val="center" w:pos="2160"/>
      </w:tabs>
      <w:ind w:left="540" w:right="540"/>
      <w:rPr>
        <w:rFonts w:ascii="Verdana" w:hAnsi="Verdana"/>
      </w:rPr>
    </w:pPr>
    <w:proofErr w:type="spellStart"/>
    <w:r>
      <w:rPr>
        <w:rFonts w:ascii="Verdana" w:hAnsi="Verdana" w:cs="Arial"/>
        <w:color w:val="000000"/>
      </w:rPr>
      <w:t>Dibuat</w:t>
    </w:r>
    <w:proofErr w:type="spellEnd"/>
    <w:r>
      <w:rPr>
        <w:rFonts w:ascii="Verdana" w:hAnsi="Verdana" w:cs="Arial"/>
        <w:color w:val="000000"/>
      </w:rPr>
      <w:t xml:space="preserve"> oleh: </w:t>
    </w:r>
    <w:r w:rsidRPr="00177DE8">
      <w:rPr>
        <w:rFonts w:ascii="Verdana" w:hAnsi="Verdana" w:cs="Arial"/>
        <w:color w:val="000000"/>
      </w:rPr>
      <w:t>Andri Firman Saputra</w:t>
    </w:r>
    <w:r w:rsidR="002D2E2F" w:rsidRPr="00B3059B">
      <w:rPr>
        <w:rFonts w:ascii="Verdana" w:hAnsi="Verdana" w:cs="Arial"/>
        <w:color w:val="000000"/>
      </w:rPr>
      <w:t xml:space="preserve"> (C) Copyright </w:t>
    </w:r>
    <w:r>
      <w:rPr>
        <w:rFonts w:ascii="Verdana" w:hAnsi="Verdana" w:cs="Arial"/>
        <w:color w:val="000000"/>
      </w:rPr>
      <w:t xml:space="preserve">2022 </w:t>
    </w:r>
    <w:r w:rsidR="002D2E2F" w:rsidRPr="00B3059B">
      <w:rPr>
        <w:rFonts w:ascii="Verdana" w:hAnsi="Verdana" w:cs="Arial"/>
        <w:color w:val="000000"/>
      </w:rPr>
      <w:t>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6A441" w14:textId="77777777" w:rsidR="002F27F8" w:rsidRDefault="002F27F8">
      <w:r>
        <w:separator/>
      </w:r>
    </w:p>
  </w:footnote>
  <w:footnote w:type="continuationSeparator" w:id="0">
    <w:p w14:paraId="4CD34E0B" w14:textId="77777777" w:rsidR="002F27F8" w:rsidRDefault="002F2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3E25" w14:textId="77777777" w:rsidR="002D2E2F" w:rsidRPr="00B3059B" w:rsidRDefault="002D2E2F" w:rsidP="002D2E2F">
    <w:pPr>
      <w:pStyle w:val="Header"/>
      <w:ind w:left="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468pt;height:126pt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717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327">
      <o:colormru v:ext="edit" colors="#eaeaea,#b2b2b2,#3f4d89,#4160a8,#212d8d,#4d6fbb,#495b9d,#ee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5645"/>
    <w:rsid w:val="0000391B"/>
    <w:rsid w:val="00041D88"/>
    <w:rsid w:val="00047296"/>
    <w:rsid w:val="0009067C"/>
    <w:rsid w:val="000A0B9C"/>
    <w:rsid w:val="000B072C"/>
    <w:rsid w:val="000B590D"/>
    <w:rsid w:val="000D3A52"/>
    <w:rsid w:val="000F068E"/>
    <w:rsid w:val="000F7D4D"/>
    <w:rsid w:val="00120A74"/>
    <w:rsid w:val="001469B3"/>
    <w:rsid w:val="00152B9D"/>
    <w:rsid w:val="00170756"/>
    <w:rsid w:val="00171381"/>
    <w:rsid w:val="0017343E"/>
    <w:rsid w:val="00177DE8"/>
    <w:rsid w:val="001A17BC"/>
    <w:rsid w:val="001A345B"/>
    <w:rsid w:val="001B5068"/>
    <w:rsid w:val="001D1C24"/>
    <w:rsid w:val="001F4E8B"/>
    <w:rsid w:val="00213D6D"/>
    <w:rsid w:val="00230125"/>
    <w:rsid w:val="00247FEE"/>
    <w:rsid w:val="00250C20"/>
    <w:rsid w:val="002511DD"/>
    <w:rsid w:val="0026308D"/>
    <w:rsid w:val="00277ADB"/>
    <w:rsid w:val="002879BC"/>
    <w:rsid w:val="002D2E2F"/>
    <w:rsid w:val="002E11EB"/>
    <w:rsid w:val="002E3B05"/>
    <w:rsid w:val="002F27F8"/>
    <w:rsid w:val="00315B36"/>
    <w:rsid w:val="00315DDC"/>
    <w:rsid w:val="00331390"/>
    <w:rsid w:val="00353626"/>
    <w:rsid w:val="00395555"/>
    <w:rsid w:val="003A4857"/>
    <w:rsid w:val="003B3C5E"/>
    <w:rsid w:val="003E603D"/>
    <w:rsid w:val="003F320B"/>
    <w:rsid w:val="00443CB5"/>
    <w:rsid w:val="00456B8A"/>
    <w:rsid w:val="004A61C2"/>
    <w:rsid w:val="004A73BF"/>
    <w:rsid w:val="004B2CB0"/>
    <w:rsid w:val="004F6FD5"/>
    <w:rsid w:val="00504697"/>
    <w:rsid w:val="005929C2"/>
    <w:rsid w:val="005B496C"/>
    <w:rsid w:val="005D5995"/>
    <w:rsid w:val="005E1321"/>
    <w:rsid w:val="005E5D38"/>
    <w:rsid w:val="00607EBC"/>
    <w:rsid w:val="00613870"/>
    <w:rsid w:val="00620AD1"/>
    <w:rsid w:val="00644BEE"/>
    <w:rsid w:val="00652D53"/>
    <w:rsid w:val="0065314E"/>
    <w:rsid w:val="00657F64"/>
    <w:rsid w:val="00664743"/>
    <w:rsid w:val="006759F9"/>
    <w:rsid w:val="006B053E"/>
    <w:rsid w:val="006B388E"/>
    <w:rsid w:val="006D48C3"/>
    <w:rsid w:val="007717FC"/>
    <w:rsid w:val="00782130"/>
    <w:rsid w:val="00785EF6"/>
    <w:rsid w:val="007A21CD"/>
    <w:rsid w:val="007A3C98"/>
    <w:rsid w:val="007C72BC"/>
    <w:rsid w:val="007D5AC1"/>
    <w:rsid w:val="008061D0"/>
    <w:rsid w:val="00815DCC"/>
    <w:rsid w:val="008268DD"/>
    <w:rsid w:val="008400F6"/>
    <w:rsid w:val="008468F0"/>
    <w:rsid w:val="008477D0"/>
    <w:rsid w:val="00882032"/>
    <w:rsid w:val="008B07C7"/>
    <w:rsid w:val="008D5AE9"/>
    <w:rsid w:val="008E3A9B"/>
    <w:rsid w:val="008E3FFA"/>
    <w:rsid w:val="008E54AE"/>
    <w:rsid w:val="008E7F02"/>
    <w:rsid w:val="00911927"/>
    <w:rsid w:val="00916CC1"/>
    <w:rsid w:val="009272FD"/>
    <w:rsid w:val="00927D08"/>
    <w:rsid w:val="00937E2D"/>
    <w:rsid w:val="00975476"/>
    <w:rsid w:val="00975645"/>
    <w:rsid w:val="0098655E"/>
    <w:rsid w:val="00990CE5"/>
    <w:rsid w:val="00991A7E"/>
    <w:rsid w:val="009972A4"/>
    <w:rsid w:val="009A70B4"/>
    <w:rsid w:val="009C4FB0"/>
    <w:rsid w:val="009E0C58"/>
    <w:rsid w:val="009F2654"/>
    <w:rsid w:val="00A100DD"/>
    <w:rsid w:val="00A272F9"/>
    <w:rsid w:val="00A37E8F"/>
    <w:rsid w:val="00A80198"/>
    <w:rsid w:val="00AA032B"/>
    <w:rsid w:val="00AE4F94"/>
    <w:rsid w:val="00B267F5"/>
    <w:rsid w:val="00B3059B"/>
    <w:rsid w:val="00B30918"/>
    <w:rsid w:val="00B428D8"/>
    <w:rsid w:val="00B47567"/>
    <w:rsid w:val="00B62F80"/>
    <w:rsid w:val="00B638C2"/>
    <w:rsid w:val="00BC0AA8"/>
    <w:rsid w:val="00BE1FB7"/>
    <w:rsid w:val="00BE34C5"/>
    <w:rsid w:val="00BF3E89"/>
    <w:rsid w:val="00BF6598"/>
    <w:rsid w:val="00C2650B"/>
    <w:rsid w:val="00C3363D"/>
    <w:rsid w:val="00C71D77"/>
    <w:rsid w:val="00C751CB"/>
    <w:rsid w:val="00C875D7"/>
    <w:rsid w:val="00C942DE"/>
    <w:rsid w:val="00CC2DB6"/>
    <w:rsid w:val="00D06B0A"/>
    <w:rsid w:val="00D17879"/>
    <w:rsid w:val="00D278F8"/>
    <w:rsid w:val="00D3445C"/>
    <w:rsid w:val="00D50A8C"/>
    <w:rsid w:val="00D518F0"/>
    <w:rsid w:val="00D5280E"/>
    <w:rsid w:val="00D70B84"/>
    <w:rsid w:val="00D75A87"/>
    <w:rsid w:val="00D83470"/>
    <w:rsid w:val="00D916D2"/>
    <w:rsid w:val="00D95A5D"/>
    <w:rsid w:val="00D96528"/>
    <w:rsid w:val="00DB6735"/>
    <w:rsid w:val="00DD146E"/>
    <w:rsid w:val="00DE6B08"/>
    <w:rsid w:val="00DF2162"/>
    <w:rsid w:val="00DF2494"/>
    <w:rsid w:val="00DF54C4"/>
    <w:rsid w:val="00E13F4C"/>
    <w:rsid w:val="00E55666"/>
    <w:rsid w:val="00E91A07"/>
    <w:rsid w:val="00EA417A"/>
    <w:rsid w:val="00EB1A83"/>
    <w:rsid w:val="00EC7306"/>
    <w:rsid w:val="00F0441F"/>
    <w:rsid w:val="00F406CE"/>
    <w:rsid w:val="00F60ED5"/>
    <w:rsid w:val="00F75A03"/>
    <w:rsid w:val="00F93DE1"/>
    <w:rsid w:val="00FA62AC"/>
    <w:rsid w:val="00FB40E4"/>
    <w:rsid w:val="00FB435D"/>
    <w:rsid w:val="00FD10E7"/>
    <w:rsid w:val="00FD1A5E"/>
    <w:rsid w:val="00FE506B"/>
    <w:rsid w:val="00FF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27">
      <o:colormru v:ext="edit" colors="#eaeaea,#b2b2b2,#3f4d89,#4160a8,#212d8d,#4d6fbb,#495b9d,#eee"/>
    </o:shapedefaults>
    <o:shapelayout v:ext="edit">
      <o:idmap v:ext="edit" data="2"/>
    </o:shapelayout>
  </w:shapeDefaults>
  <w:decimalSymbol w:val="."/>
  <w:listSeparator w:val=","/>
  <w14:docId w14:val="6A907C87"/>
  <w15:docId w15:val="{F07A3C31-026F-4DCD-A83B-498C8C83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ID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NPAM-File\semester%205\PKM\template-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template-word.dotx</Template>
  <TotalTime>15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Andri Firman Saputra</dc:creator>
  <cp:keywords/>
  <dc:description/>
  <cp:lastModifiedBy>Andri Firman Saputra</cp:lastModifiedBy>
  <cp:revision>2</cp:revision>
  <dcterms:created xsi:type="dcterms:W3CDTF">2022-09-17T04:11:00Z</dcterms:created>
  <dcterms:modified xsi:type="dcterms:W3CDTF">2022-09-17T04:28:00Z</dcterms:modified>
</cp:coreProperties>
</file>